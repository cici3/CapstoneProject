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8A1D" w14:textId="77777777" w:rsidR="00C6554A" w:rsidRPr="003B505F" w:rsidRDefault="002554CD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B505F">
        <w:rPr>
          <w:rFonts w:ascii="Calibri" w:hAnsi="Calibri" w:cs="Calibri"/>
          <w:noProof/>
        </w:rPr>
        <w:drawing>
          <wp:inline distT="0" distB="0" distL="0" distR="0" wp14:anchorId="277C80F5" wp14:editId="6E6BFC63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2544AC8" w14:textId="05ECBD35" w:rsidR="00C6554A" w:rsidRPr="003B505F" w:rsidRDefault="00E46217" w:rsidP="00C6554A">
      <w:pPr>
        <w:pStyle w:val="Title"/>
        <w:rPr>
          <w:rFonts w:ascii="Calibri" w:hAnsi="Calibri" w:cs="Calibri"/>
        </w:rPr>
      </w:pPr>
      <w:r w:rsidRPr="003B505F">
        <w:rPr>
          <w:rFonts w:ascii="Calibri" w:hAnsi="Calibri" w:cs="Calibri"/>
        </w:rPr>
        <w:t>News articles classifier</w:t>
      </w:r>
    </w:p>
    <w:p w14:paraId="06C5C91B" w14:textId="43023F84" w:rsidR="00C6554A" w:rsidRPr="003B505F" w:rsidRDefault="00E46217" w:rsidP="00C6554A">
      <w:pPr>
        <w:pStyle w:val="Subtitle"/>
        <w:rPr>
          <w:rFonts w:ascii="Calibri" w:hAnsi="Calibri" w:cs="Calibri"/>
        </w:rPr>
      </w:pPr>
      <w:r w:rsidRPr="003B505F">
        <w:rPr>
          <w:rFonts w:ascii="Calibri" w:hAnsi="Calibri" w:cs="Calibri"/>
        </w:rPr>
        <w:t>capstone project</w:t>
      </w:r>
    </w:p>
    <w:p w14:paraId="6CC0BA3E" w14:textId="66233E38" w:rsidR="00C6554A" w:rsidRPr="003B505F" w:rsidRDefault="00E46217" w:rsidP="00C6554A">
      <w:pPr>
        <w:pStyle w:val="ContactInfo"/>
        <w:rPr>
          <w:rFonts w:ascii="Calibri" w:hAnsi="Calibri" w:cs="Calibri"/>
        </w:rPr>
      </w:pPr>
      <w:r w:rsidRPr="003B505F">
        <w:rPr>
          <w:rFonts w:ascii="Calibri" w:hAnsi="Calibri" w:cs="Calibri"/>
        </w:rPr>
        <w:t xml:space="preserve">Vatsala Vaddiraju and </w:t>
      </w:r>
      <w:proofErr w:type="spellStart"/>
      <w:r w:rsidRPr="003B505F">
        <w:rPr>
          <w:rFonts w:ascii="Calibri" w:hAnsi="Calibri" w:cs="Calibri"/>
        </w:rPr>
        <w:t>Shuili</w:t>
      </w:r>
      <w:proofErr w:type="spellEnd"/>
      <w:r w:rsidRPr="003B505F">
        <w:rPr>
          <w:rFonts w:ascii="Calibri" w:hAnsi="Calibri" w:cs="Calibri"/>
        </w:rPr>
        <w:t xml:space="preserve"> XXXX</w:t>
      </w:r>
      <w:r w:rsidR="00C6554A" w:rsidRPr="003B505F">
        <w:rPr>
          <w:rFonts w:ascii="Calibri" w:hAnsi="Calibri" w:cs="Calibri"/>
        </w:rPr>
        <w:t xml:space="preserve"> | </w:t>
      </w:r>
      <w:r w:rsidRPr="003B505F">
        <w:rPr>
          <w:rFonts w:ascii="Calibri" w:hAnsi="Calibri" w:cs="Calibri"/>
        </w:rPr>
        <w:t>Software Engineering for Data Science</w:t>
      </w:r>
      <w:r w:rsidR="00C6554A" w:rsidRPr="003B505F">
        <w:rPr>
          <w:rFonts w:ascii="Calibri" w:hAnsi="Calibri" w:cs="Calibri"/>
        </w:rPr>
        <w:t xml:space="preserve"> | </w:t>
      </w:r>
      <w:sdt>
        <w:sdtPr>
          <w:rPr>
            <w:rFonts w:ascii="Calibri" w:hAnsi="Calibri" w:cs="Calibri"/>
          </w:rPr>
          <w:alias w:val="Date:"/>
          <w:tag w:val="Date:"/>
          <w:id w:val="-35980865"/>
          <w:placeholder>
            <w:docPart w:val="7E7CF08376AF4694A97DB11964A1838A"/>
          </w:placeholder>
          <w:temporary/>
          <w:showingPlcHdr/>
          <w15:appearance w15:val="hidden"/>
        </w:sdtPr>
        <w:sdtEndPr/>
        <w:sdtContent>
          <w:r w:rsidR="00C6554A" w:rsidRPr="003B505F">
            <w:rPr>
              <w:rFonts w:ascii="Calibri" w:hAnsi="Calibri" w:cs="Calibri"/>
            </w:rPr>
            <w:t>Date</w:t>
          </w:r>
        </w:sdtContent>
      </w:sdt>
      <w:r w:rsidR="00C6554A" w:rsidRPr="003B505F">
        <w:rPr>
          <w:rFonts w:ascii="Calibri" w:hAnsi="Calibri" w:cs="Calibri"/>
        </w:rPr>
        <w:br w:type="page"/>
      </w:r>
    </w:p>
    <w:sdt>
      <w:sdtPr>
        <w:rPr>
          <w:rFonts w:ascii="Calibri" w:hAnsi="Calibri" w:cs="Calibri"/>
        </w:rPr>
        <w:id w:val="830455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13CDF72A" w14:textId="7A7F58AD" w:rsidR="00E46217" w:rsidRPr="003B505F" w:rsidRDefault="00E46217">
          <w:pPr>
            <w:pStyle w:val="TOCHeading"/>
            <w:rPr>
              <w:rFonts w:ascii="Calibri" w:hAnsi="Calibri" w:cs="Calibri"/>
            </w:rPr>
          </w:pPr>
          <w:r w:rsidRPr="003B505F">
            <w:rPr>
              <w:rFonts w:ascii="Calibri" w:hAnsi="Calibri" w:cs="Calibri"/>
            </w:rPr>
            <w:t>Table of Contents</w:t>
          </w:r>
        </w:p>
        <w:p w14:paraId="67169680" w14:textId="7ADACF8D" w:rsidR="00D60296" w:rsidRDefault="00E4621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r w:rsidRPr="003B505F">
            <w:rPr>
              <w:rFonts w:ascii="Calibri" w:hAnsi="Calibri" w:cs="Calibri"/>
            </w:rPr>
            <w:fldChar w:fldCharType="begin"/>
          </w:r>
          <w:r w:rsidRPr="003B505F">
            <w:rPr>
              <w:rFonts w:ascii="Calibri" w:hAnsi="Calibri" w:cs="Calibri"/>
            </w:rPr>
            <w:instrText xml:space="preserve"> TOC \o "1-3" \h \z \u </w:instrText>
          </w:r>
          <w:r w:rsidRPr="003B505F">
            <w:rPr>
              <w:rFonts w:ascii="Calibri" w:hAnsi="Calibri" w:cs="Calibri"/>
            </w:rPr>
            <w:fldChar w:fldCharType="separate"/>
          </w:r>
          <w:hyperlink w:anchor="_Toc86220724" w:history="1">
            <w:r w:rsidR="00D60296" w:rsidRPr="001A50E2">
              <w:rPr>
                <w:rStyle w:val="Hyperlink"/>
                <w:noProof/>
              </w:rPr>
              <w:t>Purpose</w:t>
            </w:r>
            <w:r w:rsidR="00D60296">
              <w:rPr>
                <w:noProof/>
                <w:webHidden/>
              </w:rPr>
              <w:tab/>
            </w:r>
            <w:r w:rsidR="00D60296">
              <w:rPr>
                <w:noProof/>
                <w:webHidden/>
              </w:rPr>
              <w:fldChar w:fldCharType="begin"/>
            </w:r>
            <w:r w:rsidR="00D60296">
              <w:rPr>
                <w:noProof/>
                <w:webHidden/>
              </w:rPr>
              <w:instrText xml:space="preserve"> PAGEREF _Toc86220724 \h </w:instrText>
            </w:r>
            <w:r w:rsidR="00D60296">
              <w:rPr>
                <w:noProof/>
                <w:webHidden/>
              </w:rPr>
            </w:r>
            <w:r w:rsidR="00D60296">
              <w:rPr>
                <w:noProof/>
                <w:webHidden/>
              </w:rPr>
              <w:fldChar w:fldCharType="separate"/>
            </w:r>
            <w:r w:rsidR="00D60296">
              <w:rPr>
                <w:noProof/>
                <w:webHidden/>
              </w:rPr>
              <w:t>2</w:t>
            </w:r>
            <w:r w:rsidR="00D60296">
              <w:rPr>
                <w:noProof/>
                <w:webHidden/>
              </w:rPr>
              <w:fldChar w:fldCharType="end"/>
            </w:r>
          </w:hyperlink>
        </w:p>
        <w:p w14:paraId="6898A8BB" w14:textId="779EF08C" w:rsidR="00D60296" w:rsidRDefault="00D602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86220725" w:history="1">
            <w:r w:rsidRPr="001A50E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EDEB" w14:textId="355F6414" w:rsidR="00D60296" w:rsidRDefault="00D602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86220726" w:history="1">
            <w:r w:rsidRPr="001A50E2">
              <w:rPr>
                <w:rStyle w:val="Hyperlink"/>
                <w:noProof/>
                <w:lang w:val="en-IN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1DFF" w14:textId="2D191A6B" w:rsidR="00D60296" w:rsidRDefault="00D602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86220727" w:history="1">
            <w:r w:rsidRPr="001A50E2">
              <w:rPr>
                <w:rStyle w:val="Hyperlink"/>
                <w:rFonts w:ascii="Calibri" w:hAnsi="Calibri" w:cs="Calibri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A05F" w14:textId="54EFD5AE" w:rsidR="00D60296" w:rsidRDefault="00D602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86220728" w:history="1">
            <w:r w:rsidRPr="001A50E2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2318" w14:textId="537DD026" w:rsidR="00D60296" w:rsidRDefault="00D602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86220729" w:history="1">
            <w:r w:rsidRPr="001A50E2">
              <w:rPr>
                <w:rStyle w:val="Hyperlink"/>
                <w:noProof/>
              </w:rPr>
              <w:t>Progress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2D9A" w14:textId="2D38B9CE" w:rsidR="00D60296" w:rsidRDefault="00D6029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IN" w:eastAsia="en-IN"/>
            </w:rPr>
          </w:pPr>
          <w:hyperlink w:anchor="_Toc86220730" w:history="1">
            <w:r w:rsidRPr="001A50E2">
              <w:rPr>
                <w:rStyle w:val="Hyperlink"/>
                <w:noProof/>
              </w:rPr>
              <w:t>Reference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BEAD" w14:textId="1D465DA4" w:rsidR="00E46217" w:rsidRPr="003B505F" w:rsidRDefault="00E46217">
          <w:pPr>
            <w:rPr>
              <w:rFonts w:ascii="Calibri" w:hAnsi="Calibri" w:cs="Calibri"/>
            </w:rPr>
          </w:pPr>
          <w:r w:rsidRPr="003B505F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9D9D0D1" w14:textId="6C5D7E51" w:rsidR="00E46217" w:rsidRPr="003B505F" w:rsidRDefault="00E46217" w:rsidP="00C6554A">
      <w:pPr>
        <w:pStyle w:val="Heading1"/>
        <w:rPr>
          <w:rFonts w:ascii="Calibri" w:hAnsi="Calibri" w:cs="Calibri"/>
        </w:rPr>
      </w:pPr>
    </w:p>
    <w:p w14:paraId="38B5C786" w14:textId="59C3CEF4" w:rsidR="00C6554A" w:rsidRPr="003B505F" w:rsidRDefault="00C6554A" w:rsidP="00E46217">
      <w:pPr>
        <w:rPr>
          <w:rFonts w:ascii="Calibri" w:hAnsi="Calibri" w:cs="Calibri"/>
        </w:rPr>
      </w:pPr>
    </w:p>
    <w:p w14:paraId="47E74546" w14:textId="2486A2FB" w:rsidR="00E46217" w:rsidRPr="003B505F" w:rsidRDefault="00E46217" w:rsidP="00E46217">
      <w:pPr>
        <w:rPr>
          <w:rFonts w:ascii="Calibri" w:hAnsi="Calibri" w:cs="Calibri"/>
        </w:rPr>
      </w:pPr>
    </w:p>
    <w:p w14:paraId="5C2747BB" w14:textId="69F7B4E3" w:rsidR="00E46217" w:rsidRPr="003B505F" w:rsidRDefault="00E46217" w:rsidP="00E46217">
      <w:pPr>
        <w:rPr>
          <w:rFonts w:ascii="Calibri" w:hAnsi="Calibri" w:cs="Calibri"/>
        </w:rPr>
      </w:pPr>
    </w:p>
    <w:p w14:paraId="5EE34E24" w14:textId="5139A793" w:rsidR="00E46217" w:rsidRPr="003B505F" w:rsidRDefault="00E46217" w:rsidP="00E46217">
      <w:pPr>
        <w:rPr>
          <w:rFonts w:ascii="Calibri" w:hAnsi="Calibri" w:cs="Calibri"/>
        </w:rPr>
      </w:pPr>
    </w:p>
    <w:p w14:paraId="2BDE8CD8" w14:textId="0D06ED41" w:rsidR="00E46217" w:rsidRPr="003B505F" w:rsidRDefault="00E46217" w:rsidP="00E46217">
      <w:pPr>
        <w:rPr>
          <w:rFonts w:ascii="Calibri" w:hAnsi="Calibri" w:cs="Calibri"/>
        </w:rPr>
      </w:pPr>
    </w:p>
    <w:p w14:paraId="5DC897E0" w14:textId="73774E3B" w:rsidR="003B505F" w:rsidRPr="003B505F" w:rsidRDefault="003B505F" w:rsidP="00E46217">
      <w:pPr>
        <w:rPr>
          <w:rFonts w:ascii="Calibri" w:hAnsi="Calibri" w:cs="Calibri"/>
        </w:rPr>
      </w:pPr>
    </w:p>
    <w:p w14:paraId="43010FD1" w14:textId="1AC88B70" w:rsidR="003B505F" w:rsidRPr="003B505F" w:rsidRDefault="003B505F" w:rsidP="00E46217">
      <w:pPr>
        <w:rPr>
          <w:rFonts w:ascii="Calibri" w:hAnsi="Calibri" w:cs="Calibri"/>
        </w:rPr>
      </w:pPr>
    </w:p>
    <w:p w14:paraId="1A99F83E" w14:textId="1FD530FA" w:rsidR="003B505F" w:rsidRPr="003B505F" w:rsidRDefault="003B505F" w:rsidP="00E46217">
      <w:pPr>
        <w:rPr>
          <w:rFonts w:ascii="Calibri" w:hAnsi="Calibri" w:cs="Calibri"/>
        </w:rPr>
      </w:pPr>
    </w:p>
    <w:p w14:paraId="50C4A11D" w14:textId="2265BB84" w:rsidR="003B505F" w:rsidRPr="003B505F" w:rsidRDefault="003B505F" w:rsidP="00E46217">
      <w:pPr>
        <w:rPr>
          <w:rFonts w:ascii="Calibri" w:hAnsi="Calibri" w:cs="Calibri"/>
        </w:rPr>
      </w:pPr>
    </w:p>
    <w:p w14:paraId="33D77299" w14:textId="6B542189" w:rsidR="003B505F" w:rsidRPr="003B505F" w:rsidRDefault="003B505F" w:rsidP="00E46217">
      <w:pPr>
        <w:rPr>
          <w:rFonts w:ascii="Calibri" w:hAnsi="Calibri" w:cs="Calibri"/>
        </w:rPr>
      </w:pPr>
    </w:p>
    <w:p w14:paraId="15976954" w14:textId="6CB065FF" w:rsidR="003B505F" w:rsidRPr="003B505F" w:rsidRDefault="003B505F" w:rsidP="00E46217">
      <w:pPr>
        <w:rPr>
          <w:rFonts w:ascii="Calibri" w:hAnsi="Calibri" w:cs="Calibri"/>
        </w:rPr>
      </w:pPr>
    </w:p>
    <w:p w14:paraId="4645E777" w14:textId="02CD9594" w:rsidR="003B505F" w:rsidRPr="003B505F" w:rsidRDefault="003B505F" w:rsidP="00E46217">
      <w:pPr>
        <w:rPr>
          <w:rFonts w:ascii="Calibri" w:hAnsi="Calibri" w:cs="Calibri"/>
        </w:rPr>
      </w:pPr>
    </w:p>
    <w:p w14:paraId="23EFFDF9" w14:textId="48EEFD92" w:rsidR="003B505F" w:rsidRPr="003B505F" w:rsidRDefault="003B505F" w:rsidP="00E46217">
      <w:pPr>
        <w:rPr>
          <w:rFonts w:ascii="Calibri" w:hAnsi="Calibri" w:cs="Calibri"/>
        </w:rPr>
      </w:pPr>
    </w:p>
    <w:p w14:paraId="138298CB" w14:textId="142C538E" w:rsidR="003B505F" w:rsidRPr="003B505F" w:rsidRDefault="003B505F" w:rsidP="00E46217">
      <w:pPr>
        <w:rPr>
          <w:rFonts w:ascii="Calibri" w:hAnsi="Calibri" w:cs="Calibri"/>
        </w:rPr>
      </w:pPr>
    </w:p>
    <w:p w14:paraId="038E1DB8" w14:textId="7E16D8FB" w:rsidR="003B505F" w:rsidRPr="003B505F" w:rsidRDefault="003B505F" w:rsidP="00E46217">
      <w:pPr>
        <w:rPr>
          <w:rFonts w:ascii="Calibri" w:hAnsi="Calibri" w:cs="Calibri"/>
        </w:rPr>
      </w:pPr>
    </w:p>
    <w:p w14:paraId="4D8F1DC7" w14:textId="06763A3B" w:rsidR="003B505F" w:rsidRPr="003B505F" w:rsidRDefault="003B505F" w:rsidP="00E46217">
      <w:pPr>
        <w:rPr>
          <w:rFonts w:ascii="Calibri" w:hAnsi="Calibri" w:cs="Calibri"/>
        </w:rPr>
      </w:pPr>
    </w:p>
    <w:p w14:paraId="00A4A23C" w14:textId="46F07F22" w:rsidR="003B505F" w:rsidRPr="003B505F" w:rsidRDefault="003B505F" w:rsidP="00E46217">
      <w:pPr>
        <w:rPr>
          <w:rFonts w:ascii="Calibri" w:hAnsi="Calibri" w:cs="Calibri"/>
        </w:rPr>
      </w:pPr>
    </w:p>
    <w:p w14:paraId="134A230E" w14:textId="1E2F9E04" w:rsidR="003B505F" w:rsidRPr="003B505F" w:rsidRDefault="003B505F" w:rsidP="00E46217">
      <w:pPr>
        <w:rPr>
          <w:rFonts w:ascii="Calibri" w:hAnsi="Calibri" w:cs="Calibri"/>
        </w:rPr>
      </w:pPr>
    </w:p>
    <w:p w14:paraId="23CDAF56" w14:textId="24CC2C58" w:rsidR="003B505F" w:rsidRPr="003B505F" w:rsidRDefault="003B505F" w:rsidP="00E46217">
      <w:pPr>
        <w:rPr>
          <w:rFonts w:ascii="Calibri" w:hAnsi="Calibri" w:cs="Calibri"/>
        </w:rPr>
      </w:pPr>
    </w:p>
    <w:p w14:paraId="47CDE4FD" w14:textId="23C2ADF9" w:rsidR="003B505F" w:rsidRPr="003B505F" w:rsidRDefault="00AD7170" w:rsidP="00AD7170">
      <w:pPr>
        <w:pStyle w:val="Heading2"/>
      </w:pPr>
      <w:bookmarkStart w:id="5" w:name="_Toc86220724"/>
      <w:r>
        <w:t>Purpose</w:t>
      </w:r>
      <w:bookmarkEnd w:id="5"/>
    </w:p>
    <w:p w14:paraId="04D8C34B" w14:textId="0AC8D7D6" w:rsidR="003B505F" w:rsidRPr="003B505F" w:rsidRDefault="003B505F" w:rsidP="00E46217">
      <w:pPr>
        <w:rPr>
          <w:rFonts w:ascii="Calibri" w:hAnsi="Calibri" w:cs="Calibri"/>
        </w:rPr>
      </w:pPr>
    </w:p>
    <w:p w14:paraId="560CDA13" w14:textId="4616E09F" w:rsidR="003B505F" w:rsidRPr="003B505F" w:rsidRDefault="003B505F" w:rsidP="00E46217">
      <w:pPr>
        <w:rPr>
          <w:rFonts w:ascii="Calibri" w:hAnsi="Calibri" w:cs="Calibri"/>
        </w:rPr>
      </w:pPr>
    </w:p>
    <w:p w14:paraId="19EA437C" w14:textId="22AD10E4" w:rsidR="003B505F" w:rsidRPr="00ED3675" w:rsidRDefault="003B505F" w:rsidP="00ED3675">
      <w:pPr>
        <w:pStyle w:val="Heading2"/>
      </w:pPr>
      <w:bookmarkStart w:id="6" w:name="_Toc86220725"/>
      <w:r w:rsidRPr="00ED3675">
        <w:rPr>
          <w:rStyle w:val="Heading2Char"/>
          <w:caps/>
        </w:rPr>
        <w:t>OBJECTIVE</w:t>
      </w:r>
      <w:bookmarkEnd w:id="6"/>
    </w:p>
    <w:p w14:paraId="1827B49C" w14:textId="43D88C68" w:rsidR="003B505F" w:rsidRPr="00ED3675" w:rsidRDefault="003B505F" w:rsidP="00ED3675">
      <w:pPr>
        <w:rPr>
          <w:rFonts w:ascii="Calibri" w:hAnsi="Calibri" w:cs="Calibri"/>
          <w:lang w:val="en-IN"/>
        </w:rPr>
      </w:pPr>
      <w:r w:rsidRPr="00ED3675">
        <w:rPr>
          <w:rFonts w:ascii="Calibri" w:hAnsi="Calibri" w:cs="Calibri"/>
          <w:lang w:val="en-IN"/>
        </w:rPr>
        <w:t>Design   complete   solution   to   demonstrate   end-to-end   pipeline development and manage a machine/ deep learning project</w:t>
      </w:r>
    </w:p>
    <w:p w14:paraId="6F17783F" w14:textId="6C046067" w:rsidR="003B505F" w:rsidRPr="00ED3675" w:rsidRDefault="00ED3675" w:rsidP="00ED3675">
      <w:pPr>
        <w:rPr>
          <w:rFonts w:ascii="Calibri" w:hAnsi="Calibri" w:cs="Calibri"/>
          <w:lang w:val="en-IN"/>
        </w:rPr>
      </w:pPr>
      <w:r w:rsidRPr="00ED3675">
        <w:rPr>
          <w:rFonts w:ascii="Calibri" w:hAnsi="Calibri" w:cs="Calibri"/>
          <w:lang w:val="en-IN"/>
        </w:rPr>
        <w:t>Develop a</w:t>
      </w:r>
      <w:r>
        <w:rPr>
          <w:rFonts w:ascii="Calibri" w:hAnsi="Calibri" w:cs="Calibri"/>
          <w:lang w:val="en-IN"/>
        </w:rPr>
        <w:t>n</w:t>
      </w:r>
      <w:r w:rsidRPr="00ED3675">
        <w:rPr>
          <w:rFonts w:ascii="Calibri" w:hAnsi="Calibri" w:cs="Calibri"/>
          <w:lang w:val="en-IN"/>
        </w:rPr>
        <w:t xml:space="preserve"> understanding of all </w:t>
      </w:r>
      <w:proofErr w:type="gramStart"/>
      <w:r w:rsidRPr="00ED3675">
        <w:rPr>
          <w:rFonts w:ascii="Calibri" w:hAnsi="Calibri" w:cs="Calibri"/>
          <w:lang w:val="en-IN"/>
        </w:rPr>
        <w:t>stages</w:t>
      </w:r>
      <w:r w:rsidR="003B505F" w:rsidRPr="00ED3675">
        <w:rPr>
          <w:rFonts w:ascii="Calibri" w:hAnsi="Calibri" w:cs="Calibri"/>
          <w:lang w:val="en-IN"/>
        </w:rPr>
        <w:t xml:space="preserve">  of</w:t>
      </w:r>
      <w:proofErr w:type="gramEnd"/>
      <w:r w:rsidR="003B505F" w:rsidRPr="00ED3675">
        <w:rPr>
          <w:rFonts w:ascii="Calibri" w:hAnsi="Calibri" w:cs="Calibri"/>
          <w:lang w:val="en-IN"/>
        </w:rPr>
        <w:t xml:space="preserve">  a  machine  learning  project lifecycle</w:t>
      </w:r>
    </w:p>
    <w:p w14:paraId="7ED4A044" w14:textId="77777777" w:rsidR="00ED3675" w:rsidRDefault="003B505F" w:rsidP="00ED3675">
      <w:pPr>
        <w:rPr>
          <w:rFonts w:ascii="Calibri" w:hAnsi="Calibri" w:cs="Calibri"/>
          <w:lang w:val="en-IN"/>
        </w:rPr>
      </w:pPr>
      <w:r w:rsidRPr="00ED3675">
        <w:rPr>
          <w:rFonts w:ascii="Calibri" w:hAnsi="Calibri" w:cs="Calibri"/>
          <w:lang w:val="en-IN"/>
        </w:rPr>
        <w:t>Demonstrate understanding of challenges encountered during the project development and provide ways to tackle them</w:t>
      </w:r>
    </w:p>
    <w:p w14:paraId="5409D7CD" w14:textId="217D42CD" w:rsidR="00ED3675" w:rsidRDefault="003B505F" w:rsidP="00ED3675">
      <w:pPr>
        <w:rPr>
          <w:rFonts w:ascii="Calibri" w:hAnsi="Calibri" w:cs="Calibri"/>
          <w:lang w:val="en-IN"/>
        </w:rPr>
      </w:pPr>
      <w:proofErr w:type="gramStart"/>
      <w:r w:rsidRPr="00ED3675">
        <w:rPr>
          <w:rFonts w:ascii="Calibri" w:hAnsi="Calibri" w:cs="Calibri"/>
          <w:lang w:val="en-IN"/>
        </w:rPr>
        <w:t>Showcase  understanding</w:t>
      </w:r>
      <w:proofErr w:type="gramEnd"/>
      <w:r w:rsidRPr="00ED3675">
        <w:rPr>
          <w:rFonts w:ascii="Calibri" w:hAnsi="Calibri" w:cs="Calibri"/>
          <w:lang w:val="en-IN"/>
        </w:rPr>
        <w:t xml:space="preserve">  of  software  engineering  best  practices  while developing the project</w:t>
      </w:r>
      <w:r w:rsidR="00ED3675">
        <w:rPr>
          <w:rFonts w:ascii="Calibri" w:hAnsi="Calibri" w:cs="Calibri"/>
          <w:lang w:val="en-IN"/>
        </w:rPr>
        <w:t>.</w:t>
      </w:r>
    </w:p>
    <w:p w14:paraId="7158D103" w14:textId="522B1182" w:rsidR="00ED3675" w:rsidRDefault="003B505F" w:rsidP="00ED3675">
      <w:pPr>
        <w:pStyle w:val="Heading2"/>
        <w:rPr>
          <w:lang w:val="en-IN"/>
        </w:rPr>
      </w:pPr>
      <w:r w:rsidRPr="00ED3675">
        <w:rPr>
          <w:lang w:val="en-IN"/>
        </w:rPr>
        <w:t xml:space="preserve"> </w:t>
      </w:r>
      <w:bookmarkStart w:id="7" w:name="_Toc86220726"/>
      <w:r w:rsidR="00AD7170">
        <w:rPr>
          <w:lang w:val="en-IN"/>
        </w:rPr>
        <w:t>Overview</w:t>
      </w:r>
      <w:bookmarkEnd w:id="7"/>
    </w:p>
    <w:p w14:paraId="76B405CE" w14:textId="77777777" w:rsidR="003B505F" w:rsidRPr="003B505F" w:rsidRDefault="003B505F" w:rsidP="00E46217">
      <w:pPr>
        <w:rPr>
          <w:rFonts w:ascii="Calibri" w:hAnsi="Calibri" w:cs="Calibri"/>
        </w:rPr>
      </w:pPr>
    </w:p>
    <w:p w14:paraId="2331EEAE" w14:textId="6E836E94" w:rsidR="00C6554A" w:rsidRPr="003B505F" w:rsidRDefault="00C6554A" w:rsidP="00AD7170">
      <w:pPr>
        <w:pStyle w:val="ListBullet"/>
        <w:numPr>
          <w:ilvl w:val="0"/>
          <w:numId w:val="0"/>
        </w:numPr>
        <w:ind w:left="720" w:hanging="360"/>
        <w:rPr>
          <w:rFonts w:ascii="Calibri" w:hAnsi="Calibri" w:cs="Calibri"/>
        </w:rPr>
      </w:pPr>
    </w:p>
    <w:p w14:paraId="4D9E4AB3" w14:textId="7BDAED05" w:rsidR="00C6554A" w:rsidRDefault="00AD7170" w:rsidP="00C6554A">
      <w:pPr>
        <w:pStyle w:val="Heading2"/>
        <w:rPr>
          <w:rFonts w:ascii="Calibri" w:hAnsi="Calibri" w:cs="Calibri"/>
        </w:rPr>
      </w:pPr>
      <w:bookmarkStart w:id="8" w:name="_Toc86220727"/>
      <w:r>
        <w:rPr>
          <w:rFonts w:ascii="Calibri" w:hAnsi="Calibri" w:cs="Calibri"/>
        </w:rPr>
        <w:t>System Overview</w:t>
      </w:r>
      <w:bookmarkEnd w:id="8"/>
    </w:p>
    <w:p w14:paraId="18C3D79A" w14:textId="2C32E006" w:rsidR="00AD7170" w:rsidRDefault="00AD7170" w:rsidP="00AD7170">
      <w:pPr>
        <w:pStyle w:val="Heading2"/>
      </w:pPr>
    </w:p>
    <w:p w14:paraId="36C91F0C" w14:textId="550A0F4E" w:rsidR="00AD7170" w:rsidRDefault="00AD7170" w:rsidP="00AD7170">
      <w:pPr>
        <w:pStyle w:val="Heading2"/>
      </w:pPr>
      <w:bookmarkStart w:id="9" w:name="_Toc86220728"/>
      <w:r>
        <w:t>Architecture</w:t>
      </w:r>
      <w:bookmarkEnd w:id="9"/>
      <w:r>
        <w:t xml:space="preserve"> </w:t>
      </w:r>
    </w:p>
    <w:p w14:paraId="7DFA0E2E" w14:textId="51515DF5" w:rsidR="00AD7170" w:rsidRPr="00AD7170" w:rsidRDefault="00AD7170" w:rsidP="00AD7170">
      <w:r>
        <w:t xml:space="preserve">    </w:t>
      </w:r>
    </w:p>
    <w:p w14:paraId="303FE4D9" w14:textId="1E3B2C14" w:rsidR="00AD7170" w:rsidRDefault="00AD7170" w:rsidP="00AD7170"/>
    <w:p w14:paraId="5F16CD89" w14:textId="04B7A10C" w:rsidR="00AD7170" w:rsidRDefault="00AD7170" w:rsidP="00AD7170">
      <w:pPr>
        <w:pStyle w:val="Heading2"/>
      </w:pPr>
      <w:bookmarkStart w:id="10" w:name="_Toc86220729"/>
      <w:r>
        <w:t>Progress report</w:t>
      </w:r>
      <w:bookmarkEnd w:id="10"/>
    </w:p>
    <w:p w14:paraId="13A9E9CE" w14:textId="787B5042" w:rsidR="00AD7170" w:rsidRDefault="00AD7170" w:rsidP="00AD7170"/>
    <w:p w14:paraId="2DC2FEAC" w14:textId="4AC4F44D" w:rsidR="00AD7170" w:rsidRPr="00AD7170" w:rsidRDefault="00AD7170" w:rsidP="00AD7170">
      <w:pPr>
        <w:pStyle w:val="Heading2"/>
      </w:pPr>
      <w:bookmarkStart w:id="11" w:name="_Toc86220730"/>
      <w:r>
        <w:t>Reference Material</w:t>
      </w:r>
      <w:bookmarkEnd w:id="11"/>
    </w:p>
    <w:sectPr w:rsidR="00AD7170" w:rsidRPr="00AD717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007F" w14:textId="77777777" w:rsidR="0092742C" w:rsidRDefault="0092742C" w:rsidP="00C6554A">
      <w:pPr>
        <w:spacing w:before="0" w:after="0" w:line="240" w:lineRule="auto"/>
      </w:pPr>
      <w:r>
        <w:separator/>
      </w:r>
    </w:p>
  </w:endnote>
  <w:endnote w:type="continuationSeparator" w:id="0">
    <w:p w14:paraId="38F16E37" w14:textId="77777777" w:rsidR="0092742C" w:rsidRDefault="0092742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24B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716E" w14:textId="77777777" w:rsidR="0092742C" w:rsidRDefault="0092742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71B57E0" w14:textId="77777777" w:rsidR="0092742C" w:rsidRDefault="0092742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2762BB"/>
    <w:multiLevelType w:val="hybridMultilevel"/>
    <w:tmpl w:val="ECD66452"/>
    <w:lvl w:ilvl="0" w:tplc="40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3" w15:restartNumberingAfterBreak="0">
    <w:nsid w:val="36CD1AAB"/>
    <w:multiLevelType w:val="hybridMultilevel"/>
    <w:tmpl w:val="87E84CAA"/>
    <w:lvl w:ilvl="0" w:tplc="4009000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6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6C5CC5"/>
    <w:multiLevelType w:val="hybridMultilevel"/>
    <w:tmpl w:val="660C43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CD4CC3"/>
    <w:multiLevelType w:val="hybridMultilevel"/>
    <w:tmpl w:val="571663EE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7" w15:restartNumberingAfterBreak="0">
    <w:nsid w:val="7FC85D6F"/>
    <w:multiLevelType w:val="hybridMultilevel"/>
    <w:tmpl w:val="804E961A"/>
    <w:lvl w:ilvl="0" w:tplc="4009000F">
      <w:start w:val="1"/>
      <w:numFmt w:val="decimal"/>
      <w:lvlText w:val="%1."/>
      <w:lvlJc w:val="left"/>
      <w:pPr>
        <w:ind w:left="2158" w:hanging="360"/>
      </w:pPr>
    </w:lvl>
    <w:lvl w:ilvl="1" w:tplc="40090019" w:tentative="1">
      <w:start w:val="1"/>
      <w:numFmt w:val="lowerLetter"/>
      <w:lvlText w:val="%2."/>
      <w:lvlJc w:val="left"/>
      <w:pPr>
        <w:ind w:left="2878" w:hanging="360"/>
      </w:pPr>
    </w:lvl>
    <w:lvl w:ilvl="2" w:tplc="4009001B" w:tentative="1">
      <w:start w:val="1"/>
      <w:numFmt w:val="lowerRoman"/>
      <w:lvlText w:val="%3."/>
      <w:lvlJc w:val="right"/>
      <w:pPr>
        <w:ind w:left="3598" w:hanging="180"/>
      </w:pPr>
    </w:lvl>
    <w:lvl w:ilvl="3" w:tplc="4009000F" w:tentative="1">
      <w:start w:val="1"/>
      <w:numFmt w:val="decimal"/>
      <w:lvlText w:val="%4."/>
      <w:lvlJc w:val="left"/>
      <w:pPr>
        <w:ind w:left="4318" w:hanging="360"/>
      </w:pPr>
    </w:lvl>
    <w:lvl w:ilvl="4" w:tplc="40090019" w:tentative="1">
      <w:start w:val="1"/>
      <w:numFmt w:val="lowerLetter"/>
      <w:lvlText w:val="%5."/>
      <w:lvlJc w:val="left"/>
      <w:pPr>
        <w:ind w:left="5038" w:hanging="360"/>
      </w:pPr>
    </w:lvl>
    <w:lvl w:ilvl="5" w:tplc="4009001B" w:tentative="1">
      <w:start w:val="1"/>
      <w:numFmt w:val="lowerRoman"/>
      <w:lvlText w:val="%6."/>
      <w:lvlJc w:val="right"/>
      <w:pPr>
        <w:ind w:left="5758" w:hanging="180"/>
      </w:pPr>
    </w:lvl>
    <w:lvl w:ilvl="6" w:tplc="4009000F" w:tentative="1">
      <w:start w:val="1"/>
      <w:numFmt w:val="decimal"/>
      <w:lvlText w:val="%7."/>
      <w:lvlJc w:val="left"/>
      <w:pPr>
        <w:ind w:left="6478" w:hanging="360"/>
      </w:pPr>
    </w:lvl>
    <w:lvl w:ilvl="7" w:tplc="40090019" w:tentative="1">
      <w:start w:val="1"/>
      <w:numFmt w:val="lowerLetter"/>
      <w:lvlText w:val="%8."/>
      <w:lvlJc w:val="left"/>
      <w:pPr>
        <w:ind w:left="7198" w:hanging="360"/>
      </w:pPr>
    </w:lvl>
    <w:lvl w:ilvl="8" w:tplc="4009001B" w:tentative="1">
      <w:start w:val="1"/>
      <w:numFmt w:val="lowerRoman"/>
      <w:lvlText w:val="%9."/>
      <w:lvlJc w:val="right"/>
      <w:pPr>
        <w:ind w:left="7918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17"/>
    <w:rsid w:val="002554CD"/>
    <w:rsid w:val="00293B83"/>
    <w:rsid w:val="002B4294"/>
    <w:rsid w:val="00333D0D"/>
    <w:rsid w:val="003B505F"/>
    <w:rsid w:val="004C049F"/>
    <w:rsid w:val="005000E2"/>
    <w:rsid w:val="006A3CE7"/>
    <w:rsid w:val="0092742C"/>
    <w:rsid w:val="00AD7170"/>
    <w:rsid w:val="00C6554A"/>
    <w:rsid w:val="00D60296"/>
    <w:rsid w:val="00E46217"/>
    <w:rsid w:val="00ED367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B0A36"/>
  <w15:chartTrackingRefBased/>
  <w15:docId w15:val="{60C0BBDA-99C6-4280-91F4-139F8659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46217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62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217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3B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9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11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tsala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CF08376AF4694A97DB11964A18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9D301-D33C-4CC4-9A4F-F1571CEAA998}"/>
      </w:docPartPr>
      <w:docPartBody>
        <w:p w:rsidR="00000000" w:rsidRDefault="001D170A">
          <w:pPr>
            <w:pStyle w:val="7E7CF08376AF4694A97DB11964A1838A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0A"/>
    <w:rsid w:val="001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2B4D0622824ED1ADAF63E5329CE0BE">
    <w:name w:val="BA2B4D0622824ED1ADAF63E5329CE0BE"/>
  </w:style>
  <w:style w:type="paragraph" w:customStyle="1" w:styleId="1B8F560EF28E410489AED811B5851F12">
    <w:name w:val="1B8F560EF28E410489AED811B5851F12"/>
  </w:style>
  <w:style w:type="paragraph" w:customStyle="1" w:styleId="2523F3A05ABB4135ACB20009DC8DE796">
    <w:name w:val="2523F3A05ABB4135ACB20009DC8DE796"/>
  </w:style>
  <w:style w:type="paragraph" w:customStyle="1" w:styleId="D4DDB7CF3156476887EB67E366138F2E">
    <w:name w:val="D4DDB7CF3156476887EB67E366138F2E"/>
  </w:style>
  <w:style w:type="paragraph" w:customStyle="1" w:styleId="7E7CF08376AF4694A97DB11964A1838A">
    <w:name w:val="7E7CF08376AF4694A97DB11964A1838A"/>
  </w:style>
  <w:style w:type="paragraph" w:customStyle="1" w:styleId="7218B08BBEA44BC6BB0C298527BF9802">
    <w:name w:val="7218B08BBEA44BC6BB0C298527BF9802"/>
  </w:style>
  <w:style w:type="paragraph" w:customStyle="1" w:styleId="A781F5E6866040FA85115ED134C92C3F">
    <w:name w:val="A781F5E6866040FA85115ED134C92C3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F647222267DD46289F897A91337B78B0">
    <w:name w:val="F647222267DD46289F897A91337B78B0"/>
  </w:style>
  <w:style w:type="paragraph" w:customStyle="1" w:styleId="629101C8BD984715A85C5A36F8ECBE74">
    <w:name w:val="629101C8BD984715A85C5A36F8ECBE74"/>
  </w:style>
  <w:style w:type="paragraph" w:customStyle="1" w:styleId="F23CFA35AF31495590C60E5785FC7EC1">
    <w:name w:val="F23CFA35AF31495590C60E5785FC7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36E3-C975-4071-BD8B-0CF1D1D8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vatsala</dc:creator>
  <cp:keywords/>
  <dc:description/>
  <cp:lastModifiedBy>VATSALA VADDIRAJU</cp:lastModifiedBy>
  <cp:revision>4</cp:revision>
  <dcterms:created xsi:type="dcterms:W3CDTF">2021-10-27T04:05:00Z</dcterms:created>
  <dcterms:modified xsi:type="dcterms:W3CDTF">2021-10-27T04:21:00Z</dcterms:modified>
</cp:coreProperties>
</file>